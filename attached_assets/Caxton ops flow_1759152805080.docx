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D5606B" w:rsidRDefault="00D5606B" w:rsidP="0026504D">
      <w:pPr>
        <w:pStyle w:val="Title"/>
        <w:rPr>
          <w:rFonts w:cstheme="majorHAnsi"/>
        </w:rPr>
      </w:pPr>
      <w:r w:rsidRPr="00D5606B">
        <w:rPr>
          <w:rFonts w:cstheme="majorHAnsi"/>
        </w:rPr>
        <w:t>Caxton ops flow</w:t>
      </w:r>
    </w:p>
    <w:p w:rsidR="00D5606B" w:rsidRPr="00D5606B" w:rsidRDefault="00D5606B" w:rsidP="00D5606B">
      <w:pPr>
        <w:pStyle w:val="Heading2"/>
        <w:rPr>
          <w:rFonts w:cstheme="majorHAnsi"/>
        </w:rPr>
      </w:pPr>
      <w:bookmarkStart w:id="0" w:name="_Hlk487785372"/>
      <w:bookmarkEnd w:id="0"/>
    </w:p>
    <w:p w:rsidR="00D5606B" w:rsidRPr="00D5606B" w:rsidRDefault="00D5606B" w:rsidP="00D5606B">
      <w:pPr>
        <w:pStyle w:val="Heading1"/>
        <w:rPr>
          <w:rFonts w:cstheme="majorHAnsi"/>
        </w:rPr>
      </w:pPr>
      <w:r w:rsidRPr="00D5606B">
        <w:rPr>
          <w:rFonts w:cstheme="majorHAnsi"/>
        </w:rPr>
        <w:t>Job Workflow for Printing Company</w:t>
      </w:r>
    </w:p>
    <w:p w:rsidR="00D5606B" w:rsidRPr="00D5606B" w:rsidRDefault="00D5606B" w:rsidP="00D5606B">
      <w:pPr>
        <w:pStyle w:val="Heading3"/>
        <w:rPr>
          <w:rFonts w:cstheme="majorHAnsi"/>
        </w:rPr>
      </w:pPr>
      <w:r w:rsidRPr="00D5606B">
        <w:rPr>
          <w:rStyle w:val="Strong"/>
          <w:rFonts w:cstheme="majorHAnsi"/>
          <w:b w:val="0"/>
          <w:bCs w:val="0"/>
        </w:rPr>
        <w:t>1. Job Creation &amp; Acceptance</w:t>
      </w:r>
    </w:p>
    <w:p w:rsidR="00D5606B" w:rsidRPr="00D5606B" w:rsidRDefault="00D5606B" w:rsidP="00D5606B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Client Request / Order Entry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Client details (name, contact, company)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Job type (carton, booklet, pouch folder, etc.)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Quantity, size, colors, finishing options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Deadline / Delivery date</w:t>
      </w:r>
    </w:p>
    <w:p w:rsidR="00D5606B" w:rsidRPr="00D5606B" w:rsidRDefault="00D5606B" w:rsidP="00D5606B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Quotation &amp; Approval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Cost estimation generated</w:t>
      </w:r>
    </w:p>
    <w:p w:rsidR="00D5606B" w:rsidRPr="00D5606B" w:rsidRDefault="00D5606B" w:rsidP="00D5606B">
      <w:pPr>
        <w:pStyle w:val="NormalWeb"/>
        <w:numPr>
          <w:ilvl w:val="1"/>
          <w:numId w:val="19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 xml:space="preserve">Client approval → Job marked as </w:t>
      </w:r>
      <w:r w:rsidRPr="00D5606B">
        <w:rPr>
          <w:rStyle w:val="Strong"/>
          <w:rFonts w:asciiTheme="majorHAnsi" w:hAnsiTheme="majorHAnsi" w:cstheme="majorHAnsi"/>
        </w:rPr>
        <w:t>Accepted</w:t>
      </w:r>
    </w:p>
    <w:p w:rsidR="00D5606B" w:rsidRPr="00D5606B" w:rsidRDefault="00D5606B" w:rsidP="00D5606B">
      <w:pPr>
        <w:pStyle w:val="Heading3"/>
        <w:rPr>
          <w:rFonts w:cstheme="majorHAnsi"/>
        </w:rPr>
      </w:pPr>
      <w:r w:rsidRPr="00D5606B">
        <w:rPr>
          <w:rStyle w:val="Strong"/>
          <w:rFonts w:cstheme="majorHAnsi"/>
          <w:b w:val="0"/>
          <w:bCs w:val="0"/>
        </w:rPr>
        <w:t>2. Pre-Press Stage</w:t>
      </w:r>
    </w:p>
    <w:p w:rsidR="00D5606B" w:rsidRPr="00D5606B" w:rsidRDefault="00D5606B" w:rsidP="00D5606B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Artwork Upload / Creation</w:t>
      </w:r>
    </w:p>
    <w:p w:rsidR="00D5606B" w:rsidRPr="00D5606B" w:rsidRDefault="00D5606B" w:rsidP="00D5606B">
      <w:pPr>
        <w:pStyle w:val="NormalWeb"/>
        <w:numPr>
          <w:ilvl w:val="1"/>
          <w:numId w:val="20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Client uploads design OR in-house designer creates it</w:t>
      </w:r>
    </w:p>
    <w:p w:rsidR="00D5606B" w:rsidRPr="00D5606B" w:rsidRDefault="00D5606B" w:rsidP="00D5606B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Proofing</w:t>
      </w:r>
    </w:p>
    <w:p w:rsidR="00D5606B" w:rsidRPr="00D5606B" w:rsidRDefault="00D5606B" w:rsidP="00D5606B">
      <w:pPr>
        <w:pStyle w:val="NormalWeb"/>
        <w:numPr>
          <w:ilvl w:val="1"/>
          <w:numId w:val="20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Proof shared with client for approval</w:t>
      </w:r>
    </w:p>
    <w:p w:rsidR="00D5606B" w:rsidRPr="00D5606B" w:rsidRDefault="00D5606B" w:rsidP="00D5606B">
      <w:pPr>
        <w:pStyle w:val="NormalWeb"/>
        <w:numPr>
          <w:ilvl w:val="1"/>
          <w:numId w:val="20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 xml:space="preserve">Once approved → Job moves to </w:t>
      </w:r>
      <w:r w:rsidRPr="00D5606B">
        <w:rPr>
          <w:rStyle w:val="Strong"/>
          <w:rFonts w:asciiTheme="majorHAnsi" w:hAnsiTheme="majorHAnsi" w:cstheme="majorHAnsi"/>
        </w:rPr>
        <w:t>Production Queue</w:t>
      </w:r>
    </w:p>
    <w:p w:rsidR="00D5606B" w:rsidRPr="00D5606B" w:rsidRDefault="00D5606B" w:rsidP="00D5606B">
      <w:pPr>
        <w:pStyle w:val="Heading3"/>
        <w:rPr>
          <w:rFonts w:cstheme="majorHAnsi"/>
        </w:rPr>
      </w:pPr>
      <w:r w:rsidRPr="00D5606B">
        <w:rPr>
          <w:rStyle w:val="Strong"/>
          <w:rFonts w:cstheme="majorHAnsi"/>
          <w:b w:val="0"/>
          <w:bCs w:val="0"/>
        </w:rPr>
        <w:t>3. Production Stage</w:t>
      </w:r>
    </w:p>
    <w:p w:rsidR="00D5606B" w:rsidRPr="00D5606B" w:rsidRDefault="00D5606B" w:rsidP="00D5606B">
      <w:pPr>
        <w:pStyle w:val="NormalWeb"/>
        <w:rPr>
          <w:rFonts w:asciiTheme="majorHAnsi" w:hAnsiTheme="majorHAnsi" w:cstheme="majorHAnsi"/>
        </w:rPr>
      </w:pPr>
      <w:r w:rsidRPr="00D5606B">
        <w:rPr>
          <w:rStyle w:val="Emphasis"/>
          <w:rFonts w:asciiTheme="majorHAnsi" w:hAnsiTheme="majorHAnsi" w:cstheme="majorHAnsi"/>
        </w:rPr>
        <w:t>(This is where your activities like Cutting, Printing, Folding, Binding happen depending on job type)</w:t>
      </w:r>
    </w:p>
    <w:p w:rsidR="00D5606B" w:rsidRPr="00D5606B" w:rsidRDefault="00D5606B" w:rsidP="00D5606B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Printing</w:t>
      </w:r>
    </w:p>
    <w:p w:rsidR="00D5606B" w:rsidRPr="00D5606B" w:rsidRDefault="00D5606B" w:rsidP="00D5606B">
      <w:pPr>
        <w:pStyle w:val="NormalWeb"/>
        <w:numPr>
          <w:ilvl w:val="1"/>
          <w:numId w:val="21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Digital / Offset printing begins</w:t>
      </w:r>
    </w:p>
    <w:p w:rsidR="00D5606B" w:rsidRPr="00D5606B" w:rsidRDefault="00D5606B" w:rsidP="00D5606B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Cutting / Trimming</w:t>
      </w:r>
    </w:p>
    <w:p w:rsidR="00D5606B" w:rsidRPr="00D5606B" w:rsidRDefault="00D5606B" w:rsidP="00D5606B">
      <w:pPr>
        <w:pStyle w:val="NormalWeb"/>
        <w:numPr>
          <w:ilvl w:val="1"/>
          <w:numId w:val="21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Sheets/cartons cut to required sizes</w:t>
      </w:r>
    </w:p>
    <w:p w:rsidR="00D5606B" w:rsidRPr="00D5606B" w:rsidRDefault="00D5606B" w:rsidP="00D5606B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Folding</w:t>
      </w:r>
    </w:p>
    <w:p w:rsidR="00D5606B" w:rsidRPr="00D5606B" w:rsidRDefault="00D5606B" w:rsidP="00D5606B">
      <w:pPr>
        <w:pStyle w:val="NormalWeb"/>
        <w:numPr>
          <w:ilvl w:val="1"/>
          <w:numId w:val="21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For booklets, folders, cartons</w:t>
      </w:r>
    </w:p>
    <w:p w:rsidR="00D5606B" w:rsidRPr="00D5606B" w:rsidRDefault="00D5606B" w:rsidP="00D5606B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Binding / Gluing / Stitching</w:t>
      </w:r>
    </w:p>
    <w:p w:rsidR="00D5606B" w:rsidRPr="00D5606B" w:rsidRDefault="00D5606B" w:rsidP="00D5606B">
      <w:pPr>
        <w:pStyle w:val="NormalWeb"/>
        <w:numPr>
          <w:ilvl w:val="1"/>
          <w:numId w:val="21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lastRenderedPageBreak/>
        <w:t>Final assembly of booklets, pouch folders, cartons</w:t>
      </w:r>
    </w:p>
    <w:p w:rsidR="00D5606B" w:rsidRPr="00D5606B" w:rsidRDefault="00D5606B" w:rsidP="00D5606B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Quality Check (QC)</w:t>
      </w:r>
    </w:p>
    <w:p w:rsidR="00D5606B" w:rsidRPr="00D5606B" w:rsidRDefault="00D5606B" w:rsidP="00D5606B">
      <w:pPr>
        <w:pStyle w:val="NormalWeb"/>
        <w:numPr>
          <w:ilvl w:val="1"/>
          <w:numId w:val="21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Random samples checked for print quality, alignment, finish</w:t>
      </w:r>
    </w:p>
    <w:p w:rsidR="00D5606B" w:rsidRPr="00D5606B" w:rsidRDefault="00D5606B" w:rsidP="00D5606B">
      <w:pPr>
        <w:pStyle w:val="Heading3"/>
        <w:rPr>
          <w:rFonts w:cstheme="majorHAnsi"/>
        </w:rPr>
      </w:pPr>
      <w:r w:rsidRPr="00D5606B">
        <w:rPr>
          <w:rStyle w:val="Strong"/>
          <w:rFonts w:cstheme="majorHAnsi"/>
          <w:b w:val="0"/>
          <w:bCs w:val="0"/>
        </w:rPr>
        <w:t>4. Post-Production</w:t>
      </w:r>
    </w:p>
    <w:p w:rsidR="00D5606B" w:rsidRPr="00D5606B" w:rsidRDefault="00D5606B" w:rsidP="00D5606B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Packaging</w:t>
      </w:r>
    </w:p>
    <w:p w:rsidR="00D5606B" w:rsidRPr="00D5606B" w:rsidRDefault="00D5606B" w:rsidP="00D5606B">
      <w:pPr>
        <w:pStyle w:val="NormalWeb"/>
        <w:numPr>
          <w:ilvl w:val="1"/>
          <w:numId w:val="22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Job packed safely for delivery</w:t>
      </w:r>
    </w:p>
    <w:p w:rsidR="00D5606B" w:rsidRPr="00D5606B" w:rsidRDefault="00D5606B" w:rsidP="00D5606B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Dispatch / Logistics</w:t>
      </w:r>
    </w:p>
    <w:p w:rsidR="00D5606B" w:rsidRPr="00D5606B" w:rsidRDefault="00D5606B" w:rsidP="00D5606B">
      <w:pPr>
        <w:pStyle w:val="NormalWeb"/>
        <w:numPr>
          <w:ilvl w:val="1"/>
          <w:numId w:val="22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Courier assigned OR client pickup scheduled</w:t>
      </w:r>
    </w:p>
    <w:p w:rsidR="00D5606B" w:rsidRPr="00D5606B" w:rsidRDefault="00D5606B" w:rsidP="00D5606B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Mark as Delivered</w:t>
      </w:r>
    </w:p>
    <w:p w:rsidR="00D5606B" w:rsidRPr="00D5606B" w:rsidRDefault="00D5606B" w:rsidP="00D5606B">
      <w:pPr>
        <w:pStyle w:val="Heading3"/>
        <w:rPr>
          <w:rFonts w:cstheme="majorHAnsi"/>
        </w:rPr>
      </w:pPr>
      <w:r w:rsidRPr="00D5606B">
        <w:rPr>
          <w:rStyle w:val="Strong"/>
          <w:rFonts w:cstheme="majorHAnsi"/>
          <w:b w:val="0"/>
          <w:bCs w:val="0"/>
        </w:rPr>
        <w:t>5. Closure</w:t>
      </w:r>
    </w:p>
    <w:p w:rsidR="00D5606B" w:rsidRPr="00D5606B" w:rsidRDefault="00D5606B" w:rsidP="00D5606B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Client Acknowledgement</w:t>
      </w:r>
    </w:p>
    <w:p w:rsidR="00D5606B" w:rsidRPr="00D5606B" w:rsidRDefault="00D5606B" w:rsidP="00D5606B">
      <w:pPr>
        <w:pStyle w:val="NormalWeb"/>
        <w:numPr>
          <w:ilvl w:val="1"/>
          <w:numId w:val="23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Signed delivery note OR online confirmation</w:t>
      </w:r>
    </w:p>
    <w:p w:rsidR="00D5606B" w:rsidRPr="00D5606B" w:rsidRDefault="00D5606B" w:rsidP="00D5606B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Invoice &amp; Payment</w:t>
      </w:r>
    </w:p>
    <w:p w:rsidR="00D5606B" w:rsidRPr="00D5606B" w:rsidRDefault="00D5606B" w:rsidP="00D5606B">
      <w:pPr>
        <w:pStyle w:val="NormalWeb"/>
        <w:numPr>
          <w:ilvl w:val="1"/>
          <w:numId w:val="23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Final invoice generated</w:t>
      </w:r>
    </w:p>
    <w:p w:rsidR="00D5606B" w:rsidRPr="00D5606B" w:rsidRDefault="00D5606B" w:rsidP="00D5606B">
      <w:pPr>
        <w:pStyle w:val="NormalWeb"/>
        <w:numPr>
          <w:ilvl w:val="1"/>
          <w:numId w:val="23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>Payment status tracked</w:t>
      </w:r>
    </w:p>
    <w:p w:rsidR="00D5606B" w:rsidRPr="00D5606B" w:rsidRDefault="00D5606B" w:rsidP="00D5606B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Job Closed</w:t>
      </w:r>
    </w:p>
    <w:p w:rsidR="00D5606B" w:rsidRPr="00D5606B" w:rsidRDefault="00D5606B" w:rsidP="00D5606B">
      <w:p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pict>
          <v:rect id="_x0000_i1030" style="width:0;height:1.5pt" o:hralign="center" o:hrstd="t" o:hr="t" fillcolor="#a0a0a0" stroked="f"/>
        </w:pict>
      </w:r>
    </w:p>
    <w:p w:rsidR="00D5606B" w:rsidRPr="00D5606B" w:rsidRDefault="00D5606B" w:rsidP="00D5606B">
      <w:pPr>
        <w:pStyle w:val="Heading2"/>
        <w:rPr>
          <w:rFonts w:cstheme="majorHAnsi"/>
        </w:rPr>
      </w:pPr>
      <w:r w:rsidRPr="00D5606B">
        <w:rPr>
          <w:rFonts w:cstheme="majorHAnsi"/>
        </w:rPr>
        <w:t>How It Works in Your Web App</w:t>
      </w:r>
    </w:p>
    <w:p w:rsidR="00D5606B" w:rsidRPr="00D5606B" w:rsidRDefault="00D5606B" w:rsidP="00D5606B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 xml:space="preserve">Each </w:t>
      </w:r>
      <w:r w:rsidRPr="00D5606B">
        <w:rPr>
          <w:rStyle w:val="Strong"/>
          <w:rFonts w:asciiTheme="majorHAnsi" w:hAnsiTheme="majorHAnsi" w:cstheme="majorHAnsi"/>
        </w:rPr>
        <w:t>Job</w:t>
      </w:r>
      <w:r w:rsidRPr="00D5606B">
        <w:rPr>
          <w:rFonts w:asciiTheme="majorHAnsi" w:hAnsiTheme="majorHAnsi" w:cstheme="majorHAnsi"/>
        </w:rPr>
        <w:t xml:space="preserve"> has a </w:t>
      </w:r>
      <w:r w:rsidRPr="00D5606B">
        <w:rPr>
          <w:rStyle w:val="Strong"/>
          <w:rFonts w:asciiTheme="majorHAnsi" w:hAnsiTheme="majorHAnsi" w:cstheme="majorHAnsi"/>
        </w:rPr>
        <w:t>status</w:t>
      </w:r>
      <w:r w:rsidRPr="00D5606B">
        <w:rPr>
          <w:rFonts w:asciiTheme="majorHAnsi" w:hAnsiTheme="majorHAnsi" w:cstheme="majorHAnsi"/>
        </w:rPr>
        <w:t>:</w:t>
      </w:r>
    </w:p>
    <w:p w:rsidR="00D5606B" w:rsidRPr="00D5606B" w:rsidRDefault="005C1682" w:rsidP="00D5606B">
      <w:pPr>
        <w:pStyle w:val="NormalWeb"/>
        <w:ind w:left="720"/>
        <w:rPr>
          <w:rFonts w:asciiTheme="majorHAnsi" w:hAnsiTheme="majorHAnsi" w:cstheme="majorHAnsi"/>
        </w:rPr>
      </w:pPr>
      <w:r w:rsidRPr="005C1682">
        <w:rPr>
          <w:rFonts w:asciiTheme="majorHAnsi" w:hAnsiTheme="majorHAnsi" w:cstheme="majorHAnsi"/>
        </w:rPr>
        <w:drawing>
          <wp:inline distT="0" distB="0" distL="0" distR="0" wp14:anchorId="5D8A6396" wp14:editId="471161FA">
            <wp:extent cx="4029075" cy="20489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025" cy="206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B" w:rsidRPr="00D5606B" w:rsidRDefault="00D5606B" w:rsidP="00D5606B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D5606B">
        <w:rPr>
          <w:rStyle w:val="Strong"/>
          <w:rFonts w:asciiTheme="majorHAnsi" w:hAnsiTheme="majorHAnsi" w:cstheme="majorHAnsi"/>
        </w:rPr>
        <w:t>Deadlines / SLAs</w:t>
      </w:r>
      <w:r w:rsidRPr="00D5606B">
        <w:rPr>
          <w:rFonts w:asciiTheme="majorHAnsi" w:hAnsiTheme="majorHAnsi" w:cstheme="majorHAnsi"/>
        </w:rPr>
        <w:t xml:space="preserve"> can be attached to each stage.</w:t>
      </w:r>
    </w:p>
    <w:p w:rsidR="00D5606B" w:rsidRPr="00D5606B" w:rsidRDefault="00D5606B" w:rsidP="00D5606B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 xml:space="preserve">Option to </w:t>
      </w:r>
      <w:r w:rsidRPr="00D5606B">
        <w:rPr>
          <w:rStyle w:val="Strong"/>
          <w:rFonts w:asciiTheme="majorHAnsi" w:hAnsiTheme="majorHAnsi" w:cstheme="majorHAnsi"/>
        </w:rPr>
        <w:t>assign tasks</w:t>
      </w:r>
      <w:r w:rsidRPr="00D5606B">
        <w:rPr>
          <w:rFonts w:asciiTheme="majorHAnsi" w:hAnsiTheme="majorHAnsi" w:cstheme="majorHAnsi"/>
        </w:rPr>
        <w:t xml:space="preserve"> to team members at each stage.</w:t>
      </w:r>
    </w:p>
    <w:p w:rsidR="00D5606B" w:rsidRPr="005C1682" w:rsidRDefault="00D5606B" w:rsidP="007B54E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5C1682">
        <w:rPr>
          <w:rStyle w:val="Strong"/>
          <w:rFonts w:asciiTheme="majorHAnsi" w:hAnsiTheme="majorHAnsi" w:cstheme="majorHAnsi"/>
        </w:rPr>
        <w:t>Notifications/reminders</w:t>
      </w:r>
      <w:r w:rsidRPr="005C1682">
        <w:rPr>
          <w:rFonts w:asciiTheme="majorHAnsi" w:hAnsiTheme="majorHAnsi" w:cstheme="majorHAnsi"/>
        </w:rPr>
        <w:t xml:space="preserve"> for delays or deadline approaching.</w:t>
      </w:r>
      <w:r w:rsidRPr="005C1682">
        <w:rPr>
          <w:rFonts w:asciiTheme="majorHAnsi" w:hAnsiTheme="majorHAnsi" w:cstheme="majorHAnsi"/>
        </w:rPr>
        <w:br w:type="page"/>
      </w:r>
    </w:p>
    <w:p w:rsidR="00A8438E" w:rsidRDefault="00A8438E" w:rsidP="00A8438E">
      <w:pPr>
        <w:pStyle w:val="Heading1"/>
      </w:pPr>
      <w:r>
        <w:lastRenderedPageBreak/>
        <w:t>Super Admin Tabs &amp; Functionalities</w:t>
      </w:r>
    </w:p>
    <w:p w:rsidR="00A8438E" w:rsidRDefault="00A8438E" w:rsidP="00A8438E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Dashboard</w:t>
      </w:r>
    </w:p>
    <w:p w:rsidR="00A8438E" w:rsidRDefault="00A8438E" w:rsidP="00A8438E">
      <w:pPr>
        <w:pStyle w:val="NormalWeb"/>
        <w:numPr>
          <w:ilvl w:val="0"/>
          <w:numId w:val="26"/>
        </w:numPr>
      </w:pPr>
      <w:r>
        <w:t>Overview of ongoing jobs (status: Pre-Press, Printing, Cutting, etc.)</w:t>
      </w:r>
    </w:p>
    <w:p w:rsidR="00A8438E" w:rsidRDefault="00A8438E" w:rsidP="00A8438E">
      <w:pPr>
        <w:pStyle w:val="NormalWeb"/>
        <w:numPr>
          <w:ilvl w:val="0"/>
          <w:numId w:val="26"/>
        </w:numPr>
      </w:pPr>
      <w:r>
        <w:t>Deadlines approaching (alerts for overdue jobs)</w:t>
      </w:r>
    </w:p>
    <w:p w:rsidR="00A8438E" w:rsidRDefault="00A8438E" w:rsidP="00A8438E">
      <w:pPr>
        <w:pStyle w:val="NormalWeb"/>
        <w:numPr>
          <w:ilvl w:val="0"/>
          <w:numId w:val="26"/>
        </w:numPr>
      </w:pPr>
      <w:r>
        <w:t>Completed vs Pending jobs</w:t>
      </w:r>
    </w:p>
    <w:p w:rsidR="00A8438E" w:rsidRDefault="00A8438E" w:rsidP="00A8438E">
      <w:pPr>
        <w:pStyle w:val="NormalWeb"/>
        <w:numPr>
          <w:ilvl w:val="0"/>
          <w:numId w:val="26"/>
        </w:numPr>
      </w:pPr>
      <w:r>
        <w:t>Notifications (new client requests, proof approvals, dispatch updates)</w:t>
      </w:r>
    </w:p>
    <w:p w:rsidR="00A8438E" w:rsidRDefault="00A8438E" w:rsidP="00A8438E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Clients</w:t>
      </w:r>
    </w:p>
    <w:p w:rsidR="00A8438E" w:rsidRDefault="00A8438E" w:rsidP="00A8438E">
      <w:pPr>
        <w:pStyle w:val="NormalWeb"/>
        <w:numPr>
          <w:ilvl w:val="0"/>
          <w:numId w:val="27"/>
        </w:numPr>
      </w:pPr>
      <w:r>
        <w:t>Add new client (name, company, contact details)</w:t>
      </w:r>
    </w:p>
    <w:p w:rsidR="00A8438E" w:rsidRDefault="00A8438E" w:rsidP="00A8438E">
      <w:pPr>
        <w:pStyle w:val="NormalWeb"/>
        <w:numPr>
          <w:ilvl w:val="0"/>
          <w:numId w:val="27"/>
        </w:numPr>
      </w:pPr>
      <w:r>
        <w:t>Client list with job history</w:t>
      </w:r>
    </w:p>
    <w:p w:rsidR="00A8438E" w:rsidRDefault="00A8438E" w:rsidP="00A8438E">
      <w:pPr>
        <w:pStyle w:val="NormalWeb"/>
        <w:numPr>
          <w:ilvl w:val="0"/>
          <w:numId w:val="27"/>
        </w:numPr>
      </w:pPr>
      <w:r>
        <w:t>Search/filter clients by name, company, or active jobs</w:t>
      </w:r>
    </w:p>
    <w:p w:rsidR="00A8438E" w:rsidRDefault="00A8438E" w:rsidP="00A8438E">
      <w:pPr>
        <w:pStyle w:val="NormalWeb"/>
        <w:numPr>
          <w:ilvl w:val="0"/>
          <w:numId w:val="27"/>
        </w:numPr>
      </w:pPr>
      <w:r>
        <w:t>Client-specific files (artwork, past proofs, invoices)</w:t>
      </w:r>
    </w:p>
    <w:p w:rsidR="00A8438E" w:rsidRDefault="00A8438E" w:rsidP="00A8438E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Jobs</w:t>
      </w:r>
    </w:p>
    <w:p w:rsidR="00A8438E" w:rsidRDefault="00A8438E" w:rsidP="00A8438E">
      <w:pPr>
        <w:pStyle w:val="NormalWeb"/>
        <w:numPr>
          <w:ilvl w:val="0"/>
          <w:numId w:val="28"/>
        </w:numPr>
      </w:pPr>
      <w:r>
        <w:t>Create New Job</w:t>
      </w:r>
    </w:p>
    <w:p w:rsidR="00A8438E" w:rsidRDefault="00A8438E" w:rsidP="00A8438E">
      <w:pPr>
        <w:pStyle w:val="NormalWeb"/>
        <w:numPr>
          <w:ilvl w:val="1"/>
          <w:numId w:val="28"/>
        </w:numPr>
      </w:pPr>
      <w:r>
        <w:t>Select client</w:t>
      </w:r>
    </w:p>
    <w:p w:rsidR="00A8438E" w:rsidRDefault="00A8438E" w:rsidP="00A8438E">
      <w:pPr>
        <w:pStyle w:val="NormalWeb"/>
        <w:numPr>
          <w:ilvl w:val="1"/>
          <w:numId w:val="28"/>
        </w:numPr>
      </w:pPr>
      <w:r>
        <w:t>Choose job type (Carton, Booklet, Folder, etc.)</w:t>
      </w:r>
    </w:p>
    <w:p w:rsidR="00A8438E" w:rsidRDefault="00A8438E" w:rsidP="00A8438E">
      <w:pPr>
        <w:pStyle w:val="NormalWeb"/>
        <w:numPr>
          <w:ilvl w:val="1"/>
          <w:numId w:val="28"/>
        </w:numPr>
      </w:pPr>
      <w:r>
        <w:t>Quantity, deadline, description</w:t>
      </w:r>
    </w:p>
    <w:p w:rsidR="00A8438E" w:rsidRDefault="00A8438E" w:rsidP="00A8438E">
      <w:pPr>
        <w:pStyle w:val="NormalWeb"/>
        <w:numPr>
          <w:ilvl w:val="1"/>
          <w:numId w:val="28"/>
        </w:numPr>
      </w:pPr>
      <w:r>
        <w:t>Upload artwork (if available)</w:t>
      </w:r>
    </w:p>
    <w:p w:rsidR="00A8438E" w:rsidRDefault="00A8438E" w:rsidP="00A8438E">
      <w:pPr>
        <w:pStyle w:val="NormalWeb"/>
        <w:numPr>
          <w:ilvl w:val="1"/>
          <w:numId w:val="28"/>
        </w:numPr>
      </w:pPr>
      <w:r>
        <w:t xml:space="preserve">Auto-generate </w:t>
      </w:r>
      <w:r>
        <w:rPr>
          <w:rStyle w:val="Strong"/>
        </w:rPr>
        <w:t>Task Workflow</w:t>
      </w:r>
      <w:r>
        <w:t xml:space="preserve"> with deadlines</w:t>
      </w:r>
    </w:p>
    <w:p w:rsidR="00A8438E" w:rsidRDefault="00A8438E" w:rsidP="00A8438E">
      <w:pPr>
        <w:pStyle w:val="NormalWeb"/>
        <w:numPr>
          <w:ilvl w:val="0"/>
          <w:numId w:val="28"/>
        </w:numPr>
      </w:pPr>
      <w:r>
        <w:t>Job list with filters (status, deadline, client, type)</w:t>
      </w:r>
    </w:p>
    <w:p w:rsidR="00A8438E" w:rsidRDefault="00A8438E" w:rsidP="00A8438E">
      <w:pPr>
        <w:pStyle w:val="NormalWeb"/>
        <w:numPr>
          <w:ilvl w:val="0"/>
          <w:numId w:val="28"/>
        </w:numPr>
      </w:pPr>
      <w:r>
        <w:t>Update job status manually (if needed)</w:t>
      </w:r>
    </w:p>
    <w:p w:rsidR="00A8438E" w:rsidRDefault="00A8438E" w:rsidP="00A8438E">
      <w:pPr>
        <w:pStyle w:val="NormalWeb"/>
        <w:numPr>
          <w:ilvl w:val="0"/>
          <w:numId w:val="28"/>
        </w:numPr>
      </w:pPr>
      <w:r>
        <w:t>Attach proofs, artwork, or QC images</w:t>
      </w:r>
    </w:p>
    <w:p w:rsidR="00A8438E" w:rsidRDefault="00A8438E" w:rsidP="00A8438E">
      <w:pPr>
        <w:pStyle w:val="NormalWeb"/>
        <w:numPr>
          <w:ilvl w:val="0"/>
          <w:numId w:val="28"/>
        </w:numPr>
      </w:pPr>
      <w:r>
        <w:t>Alerts if job stage is delayed</w:t>
      </w:r>
    </w:p>
    <w:p w:rsidR="00A8438E" w:rsidRDefault="00A8438E" w:rsidP="00A8438E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Tasks</w:t>
      </w:r>
    </w:p>
    <w:p w:rsidR="00A8438E" w:rsidRDefault="00A8438E" w:rsidP="00A8438E">
      <w:pPr>
        <w:pStyle w:val="NormalWeb"/>
        <w:numPr>
          <w:ilvl w:val="0"/>
          <w:numId w:val="29"/>
        </w:numPr>
      </w:pPr>
      <w:r>
        <w:t>View all tasks across jobs (Kanban / Table view)</w:t>
      </w:r>
    </w:p>
    <w:p w:rsidR="00A8438E" w:rsidRDefault="00A8438E" w:rsidP="00A8438E">
      <w:pPr>
        <w:pStyle w:val="NormalWeb"/>
        <w:numPr>
          <w:ilvl w:val="0"/>
          <w:numId w:val="29"/>
        </w:numPr>
      </w:pPr>
      <w:r>
        <w:t>Assign staff to tasks (designer, printer, binder, courier, etc.)</w:t>
      </w:r>
    </w:p>
    <w:p w:rsidR="00A8438E" w:rsidRDefault="00A8438E" w:rsidP="00A8438E">
      <w:pPr>
        <w:pStyle w:val="NormalWeb"/>
        <w:numPr>
          <w:ilvl w:val="0"/>
          <w:numId w:val="29"/>
        </w:numPr>
      </w:pPr>
      <w:r>
        <w:t>Set/adjust task deadlines (auto from job OR manual override)</w:t>
      </w:r>
    </w:p>
    <w:p w:rsidR="00A8438E" w:rsidRDefault="00A8438E" w:rsidP="00A8438E">
      <w:pPr>
        <w:pStyle w:val="NormalWeb"/>
        <w:numPr>
          <w:ilvl w:val="0"/>
          <w:numId w:val="29"/>
        </w:numPr>
      </w:pPr>
      <w:r>
        <w:t>Mark task as Pending, In Progress, or Completed</w:t>
      </w:r>
    </w:p>
    <w:p w:rsidR="00A8438E" w:rsidRDefault="00A8438E" w:rsidP="00A8438E">
      <w:pPr>
        <w:pStyle w:val="NormalWeb"/>
        <w:numPr>
          <w:ilvl w:val="0"/>
          <w:numId w:val="29"/>
        </w:numPr>
      </w:pPr>
      <w:r>
        <w:t>Add remarks/issues for each task (e.g., “Machine breakdown, delayed”)</w:t>
      </w:r>
    </w:p>
    <w:p w:rsidR="00A8438E" w:rsidRDefault="00A8438E" w:rsidP="00A8438E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Employees / Users</w:t>
      </w:r>
    </w:p>
    <w:p w:rsidR="00A8438E" w:rsidRDefault="00A8438E" w:rsidP="00A8438E">
      <w:pPr>
        <w:pStyle w:val="NormalWeb"/>
        <w:numPr>
          <w:ilvl w:val="0"/>
          <w:numId w:val="30"/>
        </w:numPr>
      </w:pPr>
      <w:r>
        <w:t>Add staff (name, role, contact, login credentials)</w:t>
      </w:r>
    </w:p>
    <w:p w:rsidR="00A8438E" w:rsidRDefault="00A8438E" w:rsidP="00A8438E">
      <w:pPr>
        <w:pStyle w:val="NormalWeb"/>
        <w:numPr>
          <w:ilvl w:val="0"/>
          <w:numId w:val="30"/>
        </w:numPr>
      </w:pPr>
      <w:r>
        <w:t>Assign roles: Designer, Printer, Binder, QC, Packaging, Logistics</w:t>
      </w:r>
    </w:p>
    <w:p w:rsidR="00A8438E" w:rsidRDefault="00A8438E" w:rsidP="00A8438E">
      <w:pPr>
        <w:pStyle w:val="NormalWeb"/>
        <w:numPr>
          <w:ilvl w:val="0"/>
          <w:numId w:val="30"/>
        </w:numPr>
      </w:pPr>
      <w:r>
        <w:t>See tasks assigned to each employee</w:t>
      </w:r>
    </w:p>
    <w:p w:rsidR="00A8438E" w:rsidRDefault="00A8438E" w:rsidP="00A8438E">
      <w:pPr>
        <w:pStyle w:val="NormalWeb"/>
        <w:numPr>
          <w:ilvl w:val="0"/>
          <w:numId w:val="30"/>
        </w:numPr>
      </w:pPr>
      <w:r>
        <w:t>Track productivity (jobs completed, delays, QC failures)</w:t>
      </w:r>
    </w:p>
    <w:p w:rsidR="00A8438E" w:rsidRDefault="00A8438E" w:rsidP="00A8438E"/>
    <w:p w:rsidR="00A8438E" w:rsidRDefault="00A8438E" w:rsidP="00A8438E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Invoices &amp; Payments</w:t>
      </w:r>
    </w:p>
    <w:p w:rsidR="00A8438E" w:rsidRDefault="008B37F8" w:rsidP="00A8438E">
      <w:pPr>
        <w:pStyle w:val="NormalWeb"/>
        <w:numPr>
          <w:ilvl w:val="0"/>
          <w:numId w:val="31"/>
        </w:numPr>
      </w:pPr>
      <w:r>
        <w:t>Not in Phase 1 Development</w:t>
      </w:r>
    </w:p>
    <w:p w:rsidR="00A8438E" w:rsidRDefault="00A8438E" w:rsidP="00A8438E"/>
    <w:p w:rsidR="00A8438E" w:rsidRDefault="00A8438E" w:rsidP="00A8438E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Reports</w:t>
      </w:r>
    </w:p>
    <w:p w:rsidR="00A8438E" w:rsidRDefault="008B37F8" w:rsidP="00A8438E">
      <w:pPr>
        <w:pStyle w:val="NormalWeb"/>
        <w:numPr>
          <w:ilvl w:val="0"/>
          <w:numId w:val="32"/>
        </w:numPr>
      </w:pPr>
      <w:r>
        <w:t>Not in Phase 1 Development</w:t>
      </w:r>
    </w:p>
    <w:p w:rsidR="00A8438E" w:rsidRDefault="00A8438E" w:rsidP="00A8438E"/>
    <w:p w:rsidR="00A8438E" w:rsidRDefault="00A8438E" w:rsidP="00A8438E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>Settings</w:t>
      </w:r>
      <w:r w:rsidR="008B37F8">
        <w:rPr>
          <w:rStyle w:val="Strong"/>
          <w:b w:val="0"/>
          <w:bCs w:val="0"/>
        </w:rPr>
        <w:t xml:space="preserve"> (NOT IN PHASE 1 DEVELOPMENT)</w:t>
      </w:r>
    </w:p>
    <w:p w:rsidR="00A8438E" w:rsidRDefault="00A8438E" w:rsidP="00A8438E">
      <w:pPr>
        <w:pStyle w:val="NormalWeb"/>
        <w:numPr>
          <w:ilvl w:val="0"/>
          <w:numId w:val="33"/>
        </w:numPr>
      </w:pPr>
      <w:r>
        <w:t>Configure job workflows (decide which stages apply per job type: cartons, booklets, folders)</w:t>
      </w:r>
    </w:p>
    <w:p w:rsidR="00A8438E" w:rsidRDefault="00A8438E" w:rsidP="00A8438E">
      <w:pPr>
        <w:pStyle w:val="NormalWeb"/>
        <w:numPr>
          <w:ilvl w:val="0"/>
          <w:numId w:val="33"/>
        </w:numPr>
      </w:pPr>
      <w:r>
        <w:t>Default task deadlines (e.g., Printing = 5 days before delivery, Cutting = 4 days, etc.)</w:t>
      </w:r>
    </w:p>
    <w:p w:rsidR="00A8438E" w:rsidRDefault="00A8438E" w:rsidP="00A8438E">
      <w:pPr>
        <w:pStyle w:val="NormalWeb"/>
        <w:numPr>
          <w:ilvl w:val="0"/>
          <w:numId w:val="33"/>
        </w:numPr>
      </w:pPr>
      <w:r>
        <w:t>Branding (company logo, name, invoice header/footer)</w:t>
      </w:r>
    </w:p>
    <w:p w:rsidR="00A8438E" w:rsidRDefault="00A8438E" w:rsidP="00A8438E">
      <w:pPr>
        <w:pStyle w:val="NormalWeb"/>
        <w:numPr>
          <w:ilvl w:val="0"/>
          <w:numId w:val="33"/>
        </w:numPr>
      </w:pPr>
      <w:r>
        <w:t>Notification settings (email/SMS reminders for deadlines)</w:t>
      </w:r>
    </w:p>
    <w:p w:rsidR="00D5606B" w:rsidRPr="005C1682" w:rsidRDefault="00A8438E" w:rsidP="003116DE">
      <w:pPr>
        <w:pStyle w:val="NormalWeb"/>
        <w:numPr>
          <w:ilvl w:val="0"/>
          <w:numId w:val="33"/>
        </w:numPr>
        <w:rPr>
          <w:rFonts w:asciiTheme="majorHAnsi" w:hAnsiTheme="majorHAnsi" w:cstheme="majorHAnsi"/>
        </w:rPr>
      </w:pPr>
      <w:r>
        <w:t>Admin account management</w:t>
      </w:r>
      <w:bookmarkStart w:id="1" w:name="_GoBack"/>
      <w:bookmarkEnd w:id="1"/>
    </w:p>
    <w:p w:rsidR="00D5606B" w:rsidRPr="00A8438E" w:rsidRDefault="00D5606B" w:rsidP="00A8438E">
      <w:pPr>
        <w:pStyle w:val="Heading1"/>
      </w:pPr>
      <w:r w:rsidRPr="00A8438E">
        <w:t xml:space="preserve">Task Example </w:t>
      </w:r>
    </w:p>
    <w:p w:rsidR="00A8438E" w:rsidRDefault="00A8438E" w:rsidP="00A8438E">
      <w:pPr>
        <w:pStyle w:val="Heading2"/>
      </w:pPr>
      <w:r>
        <w:rPr>
          <w:rStyle w:val="Strong"/>
          <w:b w:val="0"/>
          <w:bCs w:val="0"/>
        </w:rPr>
        <w:t>How Deadlines Are Calculated</w:t>
      </w:r>
    </w:p>
    <w:p w:rsidR="00A8438E" w:rsidRDefault="00A8438E" w:rsidP="00A8438E">
      <w:pPr>
        <w:pStyle w:val="NormalWeb"/>
      </w:pPr>
      <w:r>
        <w:t xml:space="preserve">When </w:t>
      </w:r>
      <w:r>
        <w:rPr>
          <w:rStyle w:val="Strong"/>
        </w:rPr>
        <w:t>job is accepted</w:t>
      </w:r>
      <w:r>
        <w:t xml:space="preserve">, you can generate tasks with deadlines </w:t>
      </w:r>
      <w:r>
        <w:rPr>
          <w:rStyle w:val="Strong"/>
        </w:rPr>
        <w:t>based on final delivery date</w:t>
      </w:r>
      <w:r>
        <w:t>.</w:t>
      </w:r>
      <w:r>
        <w:br/>
        <w:t xml:space="preserve">For example, if </w:t>
      </w:r>
      <w:r>
        <w:rPr>
          <w:rStyle w:val="Strong"/>
        </w:rPr>
        <w:t>Delivery deadline = 30-Sep-2025</w:t>
      </w:r>
      <w:r>
        <w:t>: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Printing → 5 days before delivery (25-Sep)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Cutting → 4 days before delivery (26-Sep)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Folding → 3 days before delivery (27-Sep)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Binding → 2 days before delivery (28-Sep)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QC → 1 day before delivery (29-Sep)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Packaging → 1 day before delivery (29-Sep)</w:t>
      </w:r>
    </w:p>
    <w:p w:rsidR="00A8438E" w:rsidRDefault="00A8438E" w:rsidP="00A8438E">
      <w:pPr>
        <w:pStyle w:val="NormalWeb"/>
        <w:numPr>
          <w:ilvl w:val="0"/>
          <w:numId w:val="25"/>
        </w:numPr>
      </w:pPr>
      <w:r>
        <w:t>Dispatch → Delivery day (30-Sep)</w:t>
      </w:r>
    </w:p>
    <w:p w:rsidR="00D5606B" w:rsidRPr="00D5606B" w:rsidRDefault="00D5606B" w:rsidP="00D5606B">
      <w:pPr>
        <w:pStyle w:val="NormalWeb"/>
        <w:rPr>
          <w:rFonts w:asciiTheme="majorHAnsi" w:hAnsiTheme="majorHAnsi" w:cstheme="majorHAnsi"/>
        </w:rPr>
      </w:pPr>
      <w:r w:rsidRPr="00D5606B">
        <w:rPr>
          <w:rFonts w:asciiTheme="majorHAnsi" w:hAnsiTheme="majorHAnsi" w:cstheme="majorHAnsi"/>
        </w:rPr>
        <w:t xml:space="preserve">If the job is </w:t>
      </w:r>
      <w:r w:rsidRPr="00D5606B">
        <w:rPr>
          <w:rStyle w:val="Strong"/>
          <w:rFonts w:asciiTheme="majorHAnsi" w:hAnsiTheme="majorHAnsi" w:cstheme="majorHAnsi"/>
        </w:rPr>
        <w:t>Booklets</w:t>
      </w:r>
      <w:r w:rsidRPr="00D5606B">
        <w:rPr>
          <w:rFonts w:asciiTheme="majorHAnsi" w:hAnsiTheme="majorHAnsi" w:cstheme="majorHAnsi"/>
        </w:rPr>
        <w:t xml:space="preserve"> (</w:t>
      </w:r>
      <w:proofErr w:type="spellStart"/>
      <w:r w:rsidRPr="00D5606B">
        <w:rPr>
          <w:rFonts w:asciiTheme="majorHAnsi" w:hAnsiTheme="majorHAnsi" w:cstheme="majorHAnsi"/>
        </w:rPr>
        <w:t>job_type</w:t>
      </w:r>
      <w:proofErr w:type="spellEnd"/>
      <w:r w:rsidRPr="00D5606B">
        <w:rPr>
          <w:rFonts w:asciiTheme="majorHAnsi" w:hAnsiTheme="majorHAnsi" w:cstheme="majorHAnsi"/>
        </w:rPr>
        <w:t xml:space="preserve"> = "Booklet"):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108"/>
        <w:gridCol w:w="2355"/>
        <w:gridCol w:w="1388"/>
        <w:gridCol w:w="1210"/>
      </w:tblGrid>
      <w:tr w:rsidR="00D5606B" w:rsidRPr="00D5606B" w:rsidTr="00D56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Task Order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Assigned To (example)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Status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Pre-Press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Designer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26-Sep-2025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Done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Printing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Printer Operator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27-Sep-2025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In Progress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Cutting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Machine Operator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28-Sep-2025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Folding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Folding Staff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28-Sep-2025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Binding Operator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29-Sep-2025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QC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29-Sep-2025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Packaging Staff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30-Sep-2025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Logistics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30-Sep-2025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  <w:tr w:rsidR="00D5606B" w:rsidRPr="00D5606B" w:rsidTr="00D5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Delivered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Courier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01-Oct-2025</w:t>
            </w:r>
          </w:p>
        </w:tc>
        <w:tc>
          <w:tcPr>
            <w:tcW w:w="0" w:type="auto"/>
            <w:vAlign w:val="center"/>
            <w:hideMark/>
          </w:tcPr>
          <w:p w:rsidR="00D5606B" w:rsidRPr="00D5606B" w:rsidRDefault="00D5606B" w:rsidP="00D5606B">
            <w:pPr>
              <w:spacing w:before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5606B">
              <w:rPr>
                <w:rFonts w:asciiTheme="majorHAnsi" w:eastAsia="Times New Roman" w:hAnsiTheme="majorHAnsi" w:cstheme="majorHAnsi"/>
                <w:sz w:val="24"/>
                <w:szCs w:val="24"/>
              </w:rPr>
              <w:t>Pending</w:t>
            </w:r>
          </w:p>
        </w:tc>
      </w:tr>
    </w:tbl>
    <w:p w:rsidR="00D5606B" w:rsidRPr="00D5606B" w:rsidRDefault="00D5606B" w:rsidP="00D5606B">
      <w:pPr>
        <w:pStyle w:val="NormalWeb"/>
        <w:rPr>
          <w:rFonts w:asciiTheme="majorHAnsi" w:hAnsiTheme="majorHAnsi" w:cstheme="majorHAnsi"/>
        </w:rPr>
      </w:pPr>
    </w:p>
    <w:sectPr w:rsidR="00D5606B" w:rsidRPr="00D5606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E60" w:rsidRDefault="00DF6E60">
      <w:pPr>
        <w:spacing w:line="240" w:lineRule="auto"/>
      </w:pPr>
      <w:r>
        <w:separator/>
      </w:r>
    </w:p>
  </w:endnote>
  <w:endnote w:type="continuationSeparator" w:id="0">
    <w:p w:rsidR="00DF6E60" w:rsidRDefault="00DF6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E60" w:rsidRDefault="00DF6E60">
      <w:pPr>
        <w:spacing w:line="240" w:lineRule="auto"/>
      </w:pPr>
      <w:r>
        <w:separator/>
      </w:r>
    </w:p>
  </w:footnote>
  <w:footnote w:type="continuationSeparator" w:id="0">
    <w:p w:rsidR="00DF6E60" w:rsidRDefault="00DF6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9D688A"/>
    <w:multiLevelType w:val="multilevel"/>
    <w:tmpl w:val="92C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B5D44"/>
    <w:multiLevelType w:val="multilevel"/>
    <w:tmpl w:val="70F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B5054"/>
    <w:multiLevelType w:val="multilevel"/>
    <w:tmpl w:val="C00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71726"/>
    <w:multiLevelType w:val="multilevel"/>
    <w:tmpl w:val="A38E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B15D1"/>
    <w:multiLevelType w:val="multilevel"/>
    <w:tmpl w:val="50AA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80F7E"/>
    <w:multiLevelType w:val="multilevel"/>
    <w:tmpl w:val="306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E05BA"/>
    <w:multiLevelType w:val="multilevel"/>
    <w:tmpl w:val="D61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77511"/>
    <w:multiLevelType w:val="multilevel"/>
    <w:tmpl w:val="A7B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4351F"/>
    <w:multiLevelType w:val="multilevel"/>
    <w:tmpl w:val="36B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A1AC0"/>
    <w:multiLevelType w:val="multilevel"/>
    <w:tmpl w:val="F17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3387C"/>
    <w:multiLevelType w:val="multilevel"/>
    <w:tmpl w:val="52D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E5358"/>
    <w:multiLevelType w:val="multilevel"/>
    <w:tmpl w:val="226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F0896"/>
    <w:multiLevelType w:val="multilevel"/>
    <w:tmpl w:val="02A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F0035"/>
    <w:multiLevelType w:val="multilevel"/>
    <w:tmpl w:val="49AE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2138"/>
    <w:multiLevelType w:val="multilevel"/>
    <w:tmpl w:val="339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45043"/>
    <w:multiLevelType w:val="multilevel"/>
    <w:tmpl w:val="BBB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6"/>
  </w:num>
  <w:num w:numId="2">
    <w:abstractNumId w:val="26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8"/>
  </w:num>
  <w:num w:numId="6">
    <w:abstractNumId w:val="26"/>
    <w:lvlOverride w:ilvl="0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24"/>
  </w:num>
  <w:num w:numId="21">
    <w:abstractNumId w:val="18"/>
  </w:num>
  <w:num w:numId="22">
    <w:abstractNumId w:val="19"/>
  </w:num>
  <w:num w:numId="23">
    <w:abstractNumId w:val="17"/>
  </w:num>
  <w:num w:numId="24">
    <w:abstractNumId w:val="23"/>
  </w:num>
  <w:num w:numId="25">
    <w:abstractNumId w:val="11"/>
  </w:num>
  <w:num w:numId="26">
    <w:abstractNumId w:val="14"/>
  </w:num>
  <w:num w:numId="27">
    <w:abstractNumId w:val="15"/>
  </w:num>
  <w:num w:numId="28">
    <w:abstractNumId w:val="13"/>
  </w:num>
  <w:num w:numId="29">
    <w:abstractNumId w:val="20"/>
  </w:num>
  <w:num w:numId="30">
    <w:abstractNumId w:val="25"/>
  </w:num>
  <w:num w:numId="31">
    <w:abstractNumId w:val="12"/>
  </w:num>
  <w:num w:numId="32">
    <w:abstractNumId w:val="10"/>
  </w:num>
  <w:num w:numId="33">
    <w:abstractNumId w:val="2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B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5C1682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B37F8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438E"/>
    <w:rsid w:val="00A86EAC"/>
    <w:rsid w:val="00A923E7"/>
    <w:rsid w:val="00AA661C"/>
    <w:rsid w:val="00AC2F58"/>
    <w:rsid w:val="00B369B4"/>
    <w:rsid w:val="00B53817"/>
    <w:rsid w:val="00B61F85"/>
    <w:rsid w:val="00BA3CC7"/>
    <w:rsid w:val="00BA6C76"/>
    <w:rsid w:val="00BF457D"/>
    <w:rsid w:val="00BF4775"/>
    <w:rsid w:val="00CA0C45"/>
    <w:rsid w:val="00CC3AB0"/>
    <w:rsid w:val="00CD4A9C"/>
    <w:rsid w:val="00CF12AE"/>
    <w:rsid w:val="00D1798D"/>
    <w:rsid w:val="00D5606B"/>
    <w:rsid w:val="00D902A4"/>
    <w:rsid w:val="00DB2323"/>
    <w:rsid w:val="00DB331E"/>
    <w:rsid w:val="00DC4E21"/>
    <w:rsid w:val="00DD5358"/>
    <w:rsid w:val="00DF6E60"/>
    <w:rsid w:val="00E224A0"/>
    <w:rsid w:val="00E254F0"/>
    <w:rsid w:val="00E4313F"/>
    <w:rsid w:val="00E51168"/>
    <w:rsid w:val="00E55B4B"/>
    <w:rsid w:val="00E55FC7"/>
    <w:rsid w:val="00E563E0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D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2025-09-26T07:11:00Z</dcterms:created>
  <dcterms:modified xsi:type="dcterms:W3CDTF">2025-09-26T07:11:00Z</dcterms:modified>
</cp:coreProperties>
</file>